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5C70" w14:textId="77777777" w:rsidR="00AF126A" w:rsidRDefault="00AF126A" w:rsidP="00AF126A">
      <w:pPr>
        <w:pStyle w:val="Subtitle"/>
      </w:pPr>
      <w:r>
        <w:t xml:space="preserve">HCMIU Online Judge </w:t>
      </w:r>
    </w:p>
    <w:p w14:paraId="727B09F4" w14:textId="77777777" w:rsidR="00AF126A" w:rsidRDefault="00AF126A" w:rsidP="00AF126A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CONSTRUCT POINTS</w:t>
      </w:r>
    </w:p>
    <w:p w14:paraId="7539CA9A" w14:textId="77777777" w:rsidR="00AF126A" w:rsidRDefault="00AF126A" w:rsidP="00AF126A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451E649D" w14:textId="77777777" w:rsidR="00AF126A" w:rsidRDefault="00AF126A" w:rsidP="00AF126A">
      <w:pPr>
        <w:pStyle w:val="Line"/>
      </w:pPr>
    </w:p>
    <w:p w14:paraId="3A06BFD0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tìm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4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điểm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A, B, C, D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bất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mặt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phẳng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Oxy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thỏa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điều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2FF9742B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Tọa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x, y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tất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cả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điểm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trong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đó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giá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trị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tuyệt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đối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x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y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vượt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quá 10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9</w:t>
      </w:r>
    </w:p>
    <w:p w14:paraId="0FEA54CA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trùng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B,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trùng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D.</w:t>
      </w:r>
    </w:p>
    <w:p w14:paraId="2BC38195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Gọi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thẳng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 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B,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m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thẳng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 C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D. Khi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́:</w:t>
      </w:r>
    </w:p>
    <w:p w14:paraId="064EED73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ab/>
        <w:t xml:space="preserve">. l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m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song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song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1CF810B9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ab/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Gọi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P(</w:t>
      </w:r>
      <w:proofErr w:type="spellStart"/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x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y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)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điểm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m,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giá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trị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tuyệt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đối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x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y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bé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hơn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10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27</w:t>
      </w:r>
    </w:p>
    <w:p w14:paraId="73A648AB" w14:textId="77777777" w:rsidR="00AF126A" w:rsidRDefault="00AF126A" w:rsidP="00AF126A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4D3EC28E" w14:textId="77777777" w:rsidR="00AF126A" w:rsidRDefault="00AF126A" w:rsidP="00AF126A">
      <w:pPr>
        <w:spacing w:after="120"/>
        <w:ind w:left="2347" w:right="360"/>
      </w:pPr>
      <w:r>
        <w:rPr>
          <w:b/>
        </w:rPr>
        <w:t>Input</w:t>
      </w:r>
      <w:r>
        <w:t xml:space="preserve">: </w:t>
      </w:r>
    </w:p>
    <w:p w14:paraId="7BBA93EE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lấy</w:t>
      </w:r>
      <w:proofErr w:type="spellEnd"/>
      <w:r>
        <w:rPr>
          <w:color w:val="000000" w:themeColor="text1"/>
          <w:sz w:val="26"/>
          <w:szCs w:val="26"/>
        </w:rPr>
        <w:t xml:space="preserve"> input </w:t>
      </w:r>
      <w:proofErr w:type="spellStart"/>
      <w:r>
        <w:rPr>
          <w:color w:val="000000" w:themeColor="text1"/>
          <w:sz w:val="26"/>
          <w:szCs w:val="26"/>
        </w:rPr>
        <w:t>thoải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input </w:t>
      </w:r>
      <w:proofErr w:type="gramStart"/>
      <w:r>
        <w:rPr>
          <w:color w:val="000000" w:themeColor="text1"/>
          <w:sz w:val="26"/>
          <w:szCs w:val="26"/>
        </w:rPr>
        <w:t>&lt;(</w:t>
      </w:r>
      <w:proofErr w:type="gramEnd"/>
      <w:r>
        <w:rPr>
          <w:color w:val="000000" w:themeColor="text1"/>
          <w:sz w:val="26"/>
          <w:szCs w:val="26"/>
        </w:rPr>
        <w:t>“)</w:t>
      </w:r>
    </w:p>
    <w:p w14:paraId="3FCA0334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</w:p>
    <w:p w14:paraId="43E9B18A" w14:textId="77777777" w:rsidR="00AF126A" w:rsidRDefault="00AF126A" w:rsidP="00AF126A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774CD831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In </w:t>
      </w:r>
      <w:proofErr w:type="spellStart"/>
      <w:r>
        <w:rPr>
          <w:color w:val="000000" w:themeColor="text1"/>
          <w:sz w:val="26"/>
          <w:szCs w:val="26"/>
        </w:rPr>
        <w:t>tọa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4 </w:t>
      </w:r>
      <w:proofErr w:type="spellStart"/>
      <w:r>
        <w:rPr>
          <w:color w:val="000000" w:themeColor="text1"/>
          <w:sz w:val="26"/>
          <w:szCs w:val="26"/>
        </w:rPr>
        <w:t>điểm</w:t>
      </w:r>
      <w:proofErr w:type="spellEnd"/>
      <w:r>
        <w:rPr>
          <w:color w:val="000000" w:themeColor="text1"/>
          <w:sz w:val="26"/>
          <w:szCs w:val="26"/>
        </w:rPr>
        <w:t xml:space="preserve"> A, B, C, D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format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sau</w:t>
      </w:r>
      <w:proofErr w:type="spellEnd"/>
      <w:r>
        <w:rPr>
          <w:color w:val="000000" w:themeColor="text1"/>
          <w:sz w:val="26"/>
          <w:szCs w:val="26"/>
        </w:rPr>
        <w:t>:</w:t>
      </w:r>
    </w:p>
    <w:p w14:paraId="5A0EC091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</w:t>
      </w:r>
      <w:r>
        <w:rPr>
          <w:color w:val="000000" w:themeColor="text1"/>
          <w:sz w:val="26"/>
          <w:szCs w:val="26"/>
          <w:vertAlign w:val="subscript"/>
        </w:rPr>
        <w:t>x</w:t>
      </w:r>
      <w:r>
        <w:rPr>
          <w:color w:val="000000" w:themeColor="text1"/>
          <w:sz w:val="26"/>
          <w:szCs w:val="26"/>
        </w:rPr>
        <w:t xml:space="preserve"> a</w:t>
      </w:r>
      <w:r>
        <w:rPr>
          <w:color w:val="000000" w:themeColor="text1"/>
          <w:sz w:val="26"/>
          <w:szCs w:val="26"/>
          <w:vertAlign w:val="subscript"/>
        </w:rPr>
        <w:t>y</w:t>
      </w:r>
    </w:p>
    <w:p w14:paraId="02FE62C1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</w:t>
      </w:r>
      <w:r>
        <w:rPr>
          <w:color w:val="000000" w:themeColor="text1"/>
          <w:sz w:val="26"/>
          <w:szCs w:val="26"/>
          <w:vertAlign w:val="subscript"/>
        </w:rPr>
        <w:t>x</w:t>
      </w:r>
      <w:r>
        <w:rPr>
          <w:color w:val="000000" w:themeColor="text1"/>
          <w:sz w:val="26"/>
          <w:szCs w:val="26"/>
        </w:rPr>
        <w:t xml:space="preserve"> b</w:t>
      </w:r>
      <w:r>
        <w:rPr>
          <w:color w:val="000000" w:themeColor="text1"/>
          <w:sz w:val="26"/>
          <w:szCs w:val="26"/>
          <w:vertAlign w:val="subscript"/>
        </w:rPr>
        <w:t>y</w:t>
      </w:r>
    </w:p>
    <w:p w14:paraId="741F450D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</w:t>
      </w:r>
      <w:r>
        <w:rPr>
          <w:color w:val="000000" w:themeColor="text1"/>
          <w:sz w:val="26"/>
          <w:szCs w:val="26"/>
          <w:vertAlign w:val="subscript"/>
        </w:rPr>
        <w:t>x</w:t>
      </w:r>
      <w:r>
        <w:rPr>
          <w:color w:val="000000" w:themeColor="text1"/>
          <w:sz w:val="26"/>
          <w:szCs w:val="26"/>
        </w:rPr>
        <w:t xml:space="preserve"> c</w:t>
      </w:r>
      <w:r>
        <w:rPr>
          <w:color w:val="000000" w:themeColor="text1"/>
          <w:sz w:val="26"/>
          <w:szCs w:val="26"/>
          <w:vertAlign w:val="subscript"/>
        </w:rPr>
        <w:t>y</w:t>
      </w:r>
    </w:p>
    <w:p w14:paraId="6EA8F3BE" w14:textId="77777777" w:rsidR="00AF126A" w:rsidRDefault="00AF126A" w:rsidP="00AF126A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</w:t>
      </w:r>
      <w:r>
        <w:rPr>
          <w:color w:val="000000" w:themeColor="text1"/>
          <w:sz w:val="26"/>
          <w:szCs w:val="26"/>
          <w:vertAlign w:val="subscript"/>
        </w:rPr>
        <w:t>x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</w:t>
      </w:r>
      <w:r>
        <w:rPr>
          <w:color w:val="000000" w:themeColor="text1"/>
          <w:sz w:val="26"/>
          <w:szCs w:val="26"/>
          <w:vertAlign w:val="subscript"/>
        </w:rPr>
        <w:t>y</w:t>
      </w:r>
      <w:proofErr w:type="spellEnd"/>
    </w:p>
    <w:p w14:paraId="629B9FB5" w14:textId="77777777" w:rsidR="00AF126A" w:rsidRDefault="00AF126A" w:rsidP="00AF126A"/>
    <w:p w14:paraId="074ABAF3" w14:textId="77777777" w:rsidR="00AF126A" w:rsidRDefault="00AF126A" w:rsidP="00AF126A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Theo paper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chí </w:t>
      </w:r>
      <w:proofErr w:type="spellStart"/>
      <w:r>
        <w:t>Meo-Neko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Kwan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gramStart"/>
      <w:r>
        <w:t>&lt;(</w:t>
      </w:r>
      <w:proofErr w:type="gramEnd"/>
      <w:r>
        <w:t xml:space="preserve">“) </w:t>
      </w:r>
    </w:p>
    <w:p w14:paraId="6CBAF6C8" w14:textId="447C27BB" w:rsidR="00BB5F11" w:rsidRPr="00AF126A" w:rsidRDefault="00BB5F11" w:rsidP="00AF126A"/>
    <w:sectPr w:rsidR="00BB5F11" w:rsidRPr="00AF126A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03BA" w14:textId="77777777" w:rsidR="0064755E" w:rsidRDefault="0064755E" w:rsidP="00CE157B">
      <w:r>
        <w:separator/>
      </w:r>
    </w:p>
  </w:endnote>
  <w:endnote w:type="continuationSeparator" w:id="0">
    <w:p w14:paraId="1D8387A2" w14:textId="77777777" w:rsidR="0064755E" w:rsidRDefault="0064755E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946A" w14:textId="77777777" w:rsidR="0064755E" w:rsidRDefault="0064755E" w:rsidP="00CE157B">
      <w:r>
        <w:separator/>
      </w:r>
    </w:p>
  </w:footnote>
  <w:footnote w:type="continuationSeparator" w:id="0">
    <w:p w14:paraId="78DB7247" w14:textId="77777777" w:rsidR="0064755E" w:rsidRDefault="0064755E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64755E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64755E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64755E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4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7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0KgWAHBWplktAAAA"/>
  </w:docVars>
  <w:rsids>
    <w:rsidRoot w:val="005032A9"/>
    <w:rsid w:val="00003C9C"/>
    <w:rsid w:val="000078F1"/>
    <w:rsid w:val="00010C51"/>
    <w:rsid w:val="00011FC3"/>
    <w:rsid w:val="0001731E"/>
    <w:rsid w:val="000263EE"/>
    <w:rsid w:val="000268FC"/>
    <w:rsid w:val="00026C31"/>
    <w:rsid w:val="00027E53"/>
    <w:rsid w:val="00033F95"/>
    <w:rsid w:val="000353B3"/>
    <w:rsid w:val="000465BE"/>
    <w:rsid w:val="000779C5"/>
    <w:rsid w:val="0008534C"/>
    <w:rsid w:val="0008556B"/>
    <w:rsid w:val="00091E69"/>
    <w:rsid w:val="00096C46"/>
    <w:rsid w:val="000B4EAC"/>
    <w:rsid w:val="000C4014"/>
    <w:rsid w:val="000C7738"/>
    <w:rsid w:val="000D298B"/>
    <w:rsid w:val="000E150A"/>
    <w:rsid w:val="000E16ED"/>
    <w:rsid w:val="000E27CA"/>
    <w:rsid w:val="000F41E6"/>
    <w:rsid w:val="000F7240"/>
    <w:rsid w:val="001041EE"/>
    <w:rsid w:val="0011137C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4A5C"/>
    <w:rsid w:val="00155AF3"/>
    <w:rsid w:val="00156AE9"/>
    <w:rsid w:val="00162537"/>
    <w:rsid w:val="00173F0D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20390A"/>
    <w:rsid w:val="00210F4A"/>
    <w:rsid w:val="00216CAF"/>
    <w:rsid w:val="00217B80"/>
    <w:rsid w:val="00224192"/>
    <w:rsid w:val="00234E10"/>
    <w:rsid w:val="00241912"/>
    <w:rsid w:val="00243757"/>
    <w:rsid w:val="00247699"/>
    <w:rsid w:val="00252089"/>
    <w:rsid w:val="00252B34"/>
    <w:rsid w:val="002640EE"/>
    <w:rsid w:val="00266458"/>
    <w:rsid w:val="002668AE"/>
    <w:rsid w:val="00271141"/>
    <w:rsid w:val="00276121"/>
    <w:rsid w:val="00277BA1"/>
    <w:rsid w:val="00282114"/>
    <w:rsid w:val="00282167"/>
    <w:rsid w:val="002920D2"/>
    <w:rsid w:val="002942D4"/>
    <w:rsid w:val="00296A47"/>
    <w:rsid w:val="002B4154"/>
    <w:rsid w:val="002C0251"/>
    <w:rsid w:val="002C250C"/>
    <w:rsid w:val="002C2932"/>
    <w:rsid w:val="002C734C"/>
    <w:rsid w:val="002D53C8"/>
    <w:rsid w:val="002E0DD5"/>
    <w:rsid w:val="002E651C"/>
    <w:rsid w:val="002E70DF"/>
    <w:rsid w:val="00302C71"/>
    <w:rsid w:val="0030305A"/>
    <w:rsid w:val="003033DA"/>
    <w:rsid w:val="00306FFC"/>
    <w:rsid w:val="003147B6"/>
    <w:rsid w:val="003226F0"/>
    <w:rsid w:val="0032282B"/>
    <w:rsid w:val="00330D1D"/>
    <w:rsid w:val="00331D8D"/>
    <w:rsid w:val="00333081"/>
    <w:rsid w:val="0033400B"/>
    <w:rsid w:val="00345379"/>
    <w:rsid w:val="003553F4"/>
    <w:rsid w:val="00361B7F"/>
    <w:rsid w:val="0036640B"/>
    <w:rsid w:val="003700EC"/>
    <w:rsid w:val="003746BA"/>
    <w:rsid w:val="00384C37"/>
    <w:rsid w:val="003932A2"/>
    <w:rsid w:val="003935BE"/>
    <w:rsid w:val="00394530"/>
    <w:rsid w:val="00396141"/>
    <w:rsid w:val="00397E02"/>
    <w:rsid w:val="003A6F13"/>
    <w:rsid w:val="003B08E2"/>
    <w:rsid w:val="003C25A7"/>
    <w:rsid w:val="003D26DE"/>
    <w:rsid w:val="003D665F"/>
    <w:rsid w:val="003F2723"/>
    <w:rsid w:val="003F5B96"/>
    <w:rsid w:val="003F705D"/>
    <w:rsid w:val="00405421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7059"/>
    <w:rsid w:val="00462F17"/>
    <w:rsid w:val="00470284"/>
    <w:rsid w:val="00472B01"/>
    <w:rsid w:val="00476A1D"/>
    <w:rsid w:val="00484B84"/>
    <w:rsid w:val="00485B99"/>
    <w:rsid w:val="0048786E"/>
    <w:rsid w:val="00492F12"/>
    <w:rsid w:val="0049647C"/>
    <w:rsid w:val="0049722D"/>
    <w:rsid w:val="004A0C0C"/>
    <w:rsid w:val="004A1083"/>
    <w:rsid w:val="004A1746"/>
    <w:rsid w:val="004A2912"/>
    <w:rsid w:val="004A4CF5"/>
    <w:rsid w:val="004B749A"/>
    <w:rsid w:val="004C06B3"/>
    <w:rsid w:val="004C13D4"/>
    <w:rsid w:val="004C209F"/>
    <w:rsid w:val="004C2F4D"/>
    <w:rsid w:val="004D18D5"/>
    <w:rsid w:val="004D3DF3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60EE2"/>
    <w:rsid w:val="00570947"/>
    <w:rsid w:val="005758BE"/>
    <w:rsid w:val="00580F72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5F51F0"/>
    <w:rsid w:val="0060002F"/>
    <w:rsid w:val="0062086C"/>
    <w:rsid w:val="00630E6F"/>
    <w:rsid w:val="0063196E"/>
    <w:rsid w:val="00632C0C"/>
    <w:rsid w:val="006368BD"/>
    <w:rsid w:val="00643437"/>
    <w:rsid w:val="0064755E"/>
    <w:rsid w:val="00653B1E"/>
    <w:rsid w:val="006546A6"/>
    <w:rsid w:val="00656D85"/>
    <w:rsid w:val="006633A1"/>
    <w:rsid w:val="00664E26"/>
    <w:rsid w:val="006653A5"/>
    <w:rsid w:val="00666BE0"/>
    <w:rsid w:val="00675CC4"/>
    <w:rsid w:val="00687956"/>
    <w:rsid w:val="006A0225"/>
    <w:rsid w:val="006A1467"/>
    <w:rsid w:val="006A4F23"/>
    <w:rsid w:val="006A5A6E"/>
    <w:rsid w:val="006A68BA"/>
    <w:rsid w:val="006B2727"/>
    <w:rsid w:val="006B4038"/>
    <w:rsid w:val="006B6228"/>
    <w:rsid w:val="006C01C6"/>
    <w:rsid w:val="006C33E0"/>
    <w:rsid w:val="006C41A5"/>
    <w:rsid w:val="006E07B6"/>
    <w:rsid w:val="006E190A"/>
    <w:rsid w:val="006E64B5"/>
    <w:rsid w:val="00704D68"/>
    <w:rsid w:val="007152F2"/>
    <w:rsid w:val="007169D0"/>
    <w:rsid w:val="00717079"/>
    <w:rsid w:val="00717CCD"/>
    <w:rsid w:val="0073335C"/>
    <w:rsid w:val="007345C1"/>
    <w:rsid w:val="00734FC7"/>
    <w:rsid w:val="007402AD"/>
    <w:rsid w:val="00743585"/>
    <w:rsid w:val="00747CBF"/>
    <w:rsid w:val="0075119F"/>
    <w:rsid w:val="00762D26"/>
    <w:rsid w:val="00770877"/>
    <w:rsid w:val="007733AA"/>
    <w:rsid w:val="00773DF5"/>
    <w:rsid w:val="00782DA9"/>
    <w:rsid w:val="00790C7D"/>
    <w:rsid w:val="00797B65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70ADB"/>
    <w:rsid w:val="0087124F"/>
    <w:rsid w:val="0088146E"/>
    <w:rsid w:val="00882B80"/>
    <w:rsid w:val="00891C77"/>
    <w:rsid w:val="00892B65"/>
    <w:rsid w:val="008A3E2F"/>
    <w:rsid w:val="008A606D"/>
    <w:rsid w:val="008B305A"/>
    <w:rsid w:val="008C3F0E"/>
    <w:rsid w:val="008D136A"/>
    <w:rsid w:val="008D18FA"/>
    <w:rsid w:val="008D4F36"/>
    <w:rsid w:val="008E1671"/>
    <w:rsid w:val="008E1870"/>
    <w:rsid w:val="008E5441"/>
    <w:rsid w:val="008E7357"/>
    <w:rsid w:val="008E767B"/>
    <w:rsid w:val="008F179E"/>
    <w:rsid w:val="008F30EA"/>
    <w:rsid w:val="008F3BC8"/>
    <w:rsid w:val="009069CC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77584"/>
    <w:rsid w:val="009928B9"/>
    <w:rsid w:val="009977D0"/>
    <w:rsid w:val="009A1F9B"/>
    <w:rsid w:val="009A42DC"/>
    <w:rsid w:val="009B04BE"/>
    <w:rsid w:val="009B1A25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7AF"/>
    <w:rsid w:val="00A00C01"/>
    <w:rsid w:val="00A00C98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1DCB"/>
    <w:rsid w:val="00A5546D"/>
    <w:rsid w:val="00A62475"/>
    <w:rsid w:val="00A637EB"/>
    <w:rsid w:val="00A65162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126A"/>
    <w:rsid w:val="00AF5EFE"/>
    <w:rsid w:val="00B10157"/>
    <w:rsid w:val="00B10404"/>
    <w:rsid w:val="00B140E5"/>
    <w:rsid w:val="00B21520"/>
    <w:rsid w:val="00B23527"/>
    <w:rsid w:val="00B301FB"/>
    <w:rsid w:val="00B33CC5"/>
    <w:rsid w:val="00B40636"/>
    <w:rsid w:val="00B45923"/>
    <w:rsid w:val="00B46A6F"/>
    <w:rsid w:val="00B53856"/>
    <w:rsid w:val="00B67F81"/>
    <w:rsid w:val="00B72E43"/>
    <w:rsid w:val="00B75EAB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B6EBD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20A14"/>
    <w:rsid w:val="00C25BE8"/>
    <w:rsid w:val="00C37B62"/>
    <w:rsid w:val="00C43E53"/>
    <w:rsid w:val="00C63A36"/>
    <w:rsid w:val="00C65114"/>
    <w:rsid w:val="00C70B57"/>
    <w:rsid w:val="00C715CE"/>
    <w:rsid w:val="00C71C8D"/>
    <w:rsid w:val="00C73CD9"/>
    <w:rsid w:val="00C832E5"/>
    <w:rsid w:val="00C83D98"/>
    <w:rsid w:val="00C940BF"/>
    <w:rsid w:val="00CA004E"/>
    <w:rsid w:val="00CA5FDB"/>
    <w:rsid w:val="00CB47D4"/>
    <w:rsid w:val="00CC02EC"/>
    <w:rsid w:val="00CC724B"/>
    <w:rsid w:val="00CD6BE2"/>
    <w:rsid w:val="00CE157B"/>
    <w:rsid w:val="00CE15A4"/>
    <w:rsid w:val="00CE6D6A"/>
    <w:rsid w:val="00D11AF4"/>
    <w:rsid w:val="00D17A58"/>
    <w:rsid w:val="00D20389"/>
    <w:rsid w:val="00D24A80"/>
    <w:rsid w:val="00D258F7"/>
    <w:rsid w:val="00D26731"/>
    <w:rsid w:val="00D33A66"/>
    <w:rsid w:val="00D344B6"/>
    <w:rsid w:val="00D44A44"/>
    <w:rsid w:val="00D45E9C"/>
    <w:rsid w:val="00D62D0B"/>
    <w:rsid w:val="00D651C6"/>
    <w:rsid w:val="00D67B48"/>
    <w:rsid w:val="00D67BE0"/>
    <w:rsid w:val="00D842EC"/>
    <w:rsid w:val="00D94AED"/>
    <w:rsid w:val="00D95FD7"/>
    <w:rsid w:val="00D962C7"/>
    <w:rsid w:val="00D96571"/>
    <w:rsid w:val="00DB4E4B"/>
    <w:rsid w:val="00DC2379"/>
    <w:rsid w:val="00DD53D8"/>
    <w:rsid w:val="00DE08E3"/>
    <w:rsid w:val="00DE32D0"/>
    <w:rsid w:val="00DE6383"/>
    <w:rsid w:val="00DF525E"/>
    <w:rsid w:val="00DF58D4"/>
    <w:rsid w:val="00E01DF4"/>
    <w:rsid w:val="00E02C54"/>
    <w:rsid w:val="00E044D8"/>
    <w:rsid w:val="00E06D95"/>
    <w:rsid w:val="00E20461"/>
    <w:rsid w:val="00E308AB"/>
    <w:rsid w:val="00E32DBA"/>
    <w:rsid w:val="00E36BF8"/>
    <w:rsid w:val="00E420EE"/>
    <w:rsid w:val="00E51158"/>
    <w:rsid w:val="00E528DA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C05BE"/>
    <w:rsid w:val="00ED339F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4D31"/>
    <w:rsid w:val="00F275A1"/>
    <w:rsid w:val="00F3227A"/>
    <w:rsid w:val="00F37817"/>
    <w:rsid w:val="00F37EC8"/>
    <w:rsid w:val="00F4282D"/>
    <w:rsid w:val="00F44C03"/>
    <w:rsid w:val="00F472F6"/>
    <w:rsid w:val="00F54E9B"/>
    <w:rsid w:val="00F6276D"/>
    <w:rsid w:val="00F651B9"/>
    <w:rsid w:val="00F6601C"/>
    <w:rsid w:val="00F709B6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qFormat/>
    <w:rsid w:val="0054232E"/>
  </w:style>
  <w:style w:type="table" w:styleId="TableGrid">
    <w:name w:val="Table Grid"/>
    <w:basedOn w:val="TableNormal"/>
    <w:uiPriority w:val="59"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HaSynh</dc:creator>
  <cp:lastModifiedBy>Nguyen Qui Vinh Quang</cp:lastModifiedBy>
  <cp:revision>20</cp:revision>
  <cp:lastPrinted>2021-05-06T14:49:00Z</cp:lastPrinted>
  <dcterms:created xsi:type="dcterms:W3CDTF">2021-05-04T03:01:00Z</dcterms:created>
  <dcterms:modified xsi:type="dcterms:W3CDTF">2021-05-06T17:32:00Z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